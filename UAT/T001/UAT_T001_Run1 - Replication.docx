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6A03E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rolling of the dices for each game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A03E1" w:rsidRDefault="006A03E1" w:rsidP="006A03E1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</w:t>
            </w:r>
            <w:r w:rsidR="00C41769">
              <w:rPr>
                <w:color w:val="0000FF"/>
                <w:sz w:val="24"/>
                <w:szCs w:val="24"/>
              </w:rPr>
              <w:t>_Run1</w:t>
            </w:r>
            <w:r w:rsidRPr="006A03E1">
              <w:rPr>
                <w:color w:val="0000FF"/>
                <w:sz w:val="24"/>
                <w:szCs w:val="24"/>
              </w:rPr>
              <w:t>: Dices should display different symbols at each game roll</w:t>
            </w:r>
          </w:p>
        </w:tc>
      </w:tr>
      <w:tr w:rsidR="00E303EF" w:rsidTr="006A03E1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6A03E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simulation of the rolling of the dices for each game</w:t>
            </w:r>
            <w:r w:rsidR="00C41769">
              <w:rPr>
                <w:color w:val="0000FF"/>
                <w:sz w:val="24"/>
                <w:szCs w:val="24"/>
              </w:rPr>
              <w:t xml:space="preserve">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6A03E1" w:rsidP="00C4176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  <w:r w:rsidR="00C41769">
              <w:rPr>
                <w:color w:val="0000FF"/>
                <w:sz w:val="24"/>
                <w:szCs w:val="24"/>
              </w:rPr>
              <w:t xml:space="preserve"> Each turn should pick one of the six symbols (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>ANC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HOR, DIAMOND, CROWN, HEART,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 xml:space="preserve"> 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CLUB or SPADE</w:t>
            </w:r>
            <w:r w:rsidR="00C41769">
              <w:rPr>
                <w:color w:val="0000FF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A03E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program should pick different symbols for each game. It is expecting some exceptions.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0245" w:rsidRPr="00480245" w:rsidRDefault="00480245" w:rsidP="00480245">
            <w:pPr>
              <w:pStyle w:val="bp"/>
              <w:rPr>
                <w:b/>
                <w:bCs/>
                <w:color w:val="FF0000"/>
                <w:sz w:val="24"/>
                <w:lang w:val="en-AU"/>
              </w:rPr>
            </w:pPr>
            <w:r>
              <w:rPr>
                <w:b/>
                <w:bCs/>
                <w:color w:val="FF0000"/>
                <w:sz w:val="24"/>
              </w:rPr>
              <w:t xml:space="preserve">Bug resolved: </w:t>
            </w:r>
            <w:r w:rsidRPr="00480245">
              <w:rPr>
                <w:b/>
                <w:bCs/>
                <w:color w:val="FF0000"/>
                <w:sz w:val="24"/>
                <w:lang w:val="en-AU"/>
              </w:rPr>
              <w:t xml:space="preserve">Save the result of </w:t>
            </w:r>
            <w:proofErr w:type="spellStart"/>
            <w:r w:rsidRPr="00480245">
              <w:rPr>
                <w:b/>
                <w:bCs/>
                <w:color w:val="FF0000"/>
                <w:sz w:val="24"/>
                <w:lang w:val="en-AU"/>
              </w:rPr>
              <w:t>DiceValue’s</w:t>
            </w:r>
            <w:proofErr w:type="spellEnd"/>
            <w:r w:rsidRPr="00480245">
              <w:rPr>
                <w:b/>
                <w:bCs/>
                <w:color w:val="FF0000"/>
                <w:sz w:val="24"/>
                <w:lang w:val="en-AU"/>
              </w:rPr>
              <w:t xml:space="preserve"> </w:t>
            </w:r>
            <w:proofErr w:type="spellStart"/>
            <w:r w:rsidRPr="00480245">
              <w:rPr>
                <w:b/>
                <w:bCs/>
                <w:color w:val="FF0000"/>
                <w:sz w:val="24"/>
                <w:lang w:val="en-AU"/>
              </w:rPr>
              <w:t>getRandom</w:t>
            </w:r>
            <w:proofErr w:type="spellEnd"/>
            <w:r w:rsidRPr="00480245">
              <w:rPr>
                <w:b/>
                <w:bCs/>
                <w:color w:val="FF0000"/>
                <w:sz w:val="24"/>
                <w:lang w:val="en-AU"/>
              </w:rPr>
              <w:t xml:space="preserve"> to Dice’s value in the roll method.</w:t>
            </w:r>
          </w:p>
          <w:p w:rsidR="00E303EF" w:rsidRDefault="00480245" w:rsidP="00480245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480245">
              <w:rPr>
                <w:b/>
                <w:bCs/>
                <w:color w:val="FF0000"/>
                <w:sz w:val="24"/>
                <w:lang w:val="en-AU"/>
              </w:rPr>
              <w:t>Add a return statement at the roll method in Dice class.</w:t>
            </w:r>
            <w:r>
              <w:rPr>
                <w:b/>
                <w:bCs/>
                <w:color w:val="FF0000"/>
                <w:sz w:val="24"/>
                <w:lang w:val="en-AU"/>
              </w:rPr>
              <w:t xml:space="preserve"> However, new bug has been discovered. The SPADE symbol is never selected in a roll.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</w:t>
            </w:r>
            <w:r w:rsidR="006A03E1">
              <w:rPr>
                <w:sz w:val="24"/>
              </w:rPr>
              <w:t xml:space="preserve">with </w:t>
            </w:r>
            <w:r>
              <w:rPr>
                <w:sz w:val="24"/>
              </w:rPr>
              <w:t>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6A03E1" w:rsidRPr="00854E58" w:rsidRDefault="006A03E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A03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DF1585" w:rsidRDefault="006A03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Each game should show different symbols in most of </w:t>
            </w:r>
            <w:r w:rsidR="00D30D8C">
              <w:rPr>
                <w:sz w:val="24"/>
              </w:rPr>
              <w:t>the turns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30D8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DF1585" w:rsidRDefault="00D30D8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417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41769" w:rsidRDefault="00C4176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41769" w:rsidRDefault="00C4176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turn. Check if SPADE is selected in any of the one hundred games.</w:t>
            </w:r>
          </w:p>
        </w:tc>
        <w:tc>
          <w:tcPr>
            <w:tcW w:w="5596" w:type="dxa"/>
          </w:tcPr>
          <w:p w:rsidR="00C41769" w:rsidRDefault="00C41769" w:rsidP="0093488F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C41769" w:rsidRPr="00480245" w:rsidRDefault="00C41769" w:rsidP="0093488F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</w:p>
        </w:tc>
        <w:tc>
          <w:tcPr>
            <w:tcW w:w="714" w:type="dxa"/>
          </w:tcPr>
          <w:p w:rsidR="00C41769" w:rsidRDefault="00C41769" w:rsidP="00E965BA">
            <w:pPr>
              <w:pStyle w:val="RowHeadings"/>
              <w:spacing w:before="80" w:after="80"/>
            </w:pPr>
            <w:r w:rsidRPr="00C41769">
              <w:rPr>
                <w:highlight w:val="red"/>
              </w:rP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D30D8C" w:rsidP="00D30D8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D30D8C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D30D8C" w:rsidTr="00572CE5">
        <w:tc>
          <w:tcPr>
            <w:tcW w:w="2448" w:type="dxa"/>
            <w:shd w:val="clear" w:color="auto" w:fill="E0E0E0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D30D8C" w:rsidP="00374830">
      <w:pPr>
        <w:pStyle w:val="bp"/>
        <w:spacing w:before="0" w:after="0"/>
      </w:pPr>
      <w:r>
        <w:t>Bug Screenshots:</w:t>
      </w:r>
    </w:p>
    <w:p w:rsidR="00480245" w:rsidRDefault="00480245" w:rsidP="00374830">
      <w:pPr>
        <w:pStyle w:val="bp"/>
        <w:spacing w:before="0" w:after="0"/>
      </w:pPr>
    </w:p>
    <w:p w:rsidR="00480245" w:rsidRDefault="00480245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022FCFDD" wp14:editId="598A0558">
            <wp:extent cx="25336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84A6564" wp14:editId="492081C6">
            <wp:extent cx="2257425" cy="3314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8C" w:rsidRDefault="00D30D8C" w:rsidP="00374830">
      <w:pPr>
        <w:pStyle w:val="bp"/>
        <w:spacing w:before="0" w:after="0"/>
      </w:pPr>
    </w:p>
    <w:p w:rsidR="00D30D8C" w:rsidRDefault="00F838A4" w:rsidP="00374830">
      <w:pPr>
        <w:pStyle w:val="bp"/>
        <w:spacing w:before="0" w:after="0"/>
        <w:rPr>
          <w:noProof/>
          <w:lang w:val="en-AU" w:eastAsia="en-AU"/>
        </w:rPr>
      </w:pPr>
      <w:r w:rsidRPr="00F838A4">
        <w:rPr>
          <w:noProof/>
          <w:lang w:val="en-AU" w:eastAsia="en-AU"/>
        </w:rPr>
        <w:t xml:space="preserve"> </w:t>
      </w:r>
      <w:r>
        <w:rPr>
          <w:noProof/>
          <w:lang w:val="en-AU" w:eastAsia="en-AU"/>
        </w:rPr>
        <w:t xml:space="preserve">The dices’ symbols are </w:t>
      </w:r>
      <w:r w:rsidR="00480245">
        <w:rPr>
          <w:noProof/>
          <w:lang w:val="en-AU" w:eastAsia="en-AU"/>
        </w:rPr>
        <w:t xml:space="preserve">not </w:t>
      </w:r>
      <w:r w:rsidR="00265F12">
        <w:rPr>
          <w:noProof/>
          <w:lang w:val="en-AU" w:eastAsia="en-AU"/>
        </w:rPr>
        <w:t>repeted on each turn, but the simbol SPADE is never selected.</w:t>
      </w:r>
      <w:bookmarkStart w:id="0" w:name="_GoBack"/>
      <w:bookmarkEnd w:id="0"/>
    </w:p>
    <w:p w:rsidR="008130DA" w:rsidRDefault="008130DA" w:rsidP="00374830">
      <w:pPr>
        <w:pStyle w:val="bp"/>
        <w:spacing w:before="0" w:after="0"/>
        <w:rPr>
          <w:noProof/>
          <w:lang w:val="en-AU" w:eastAsia="en-AU"/>
        </w:rPr>
      </w:pPr>
    </w:p>
    <w:sectPr w:rsidR="008130D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85D" w:rsidRDefault="0036085D">
      <w:r>
        <w:separator/>
      </w:r>
    </w:p>
  </w:endnote>
  <w:endnote w:type="continuationSeparator" w:id="0">
    <w:p w:rsidR="0036085D" w:rsidRDefault="0036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5F1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5F1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85D" w:rsidRDefault="0036085D">
      <w:r>
        <w:separator/>
      </w:r>
    </w:p>
  </w:footnote>
  <w:footnote w:type="continuationSeparator" w:id="0">
    <w:p w:rsidR="0036085D" w:rsidRDefault="00360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5F12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085D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8024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5F14"/>
    <w:rsid w:val="005E1449"/>
    <w:rsid w:val="005E2ADA"/>
    <w:rsid w:val="005E2EF4"/>
    <w:rsid w:val="005F0EB8"/>
    <w:rsid w:val="00604AE4"/>
    <w:rsid w:val="00620950"/>
    <w:rsid w:val="00630FEB"/>
    <w:rsid w:val="00635CE7"/>
    <w:rsid w:val="00683635"/>
    <w:rsid w:val="006A03E1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0EE6"/>
    <w:rsid w:val="007C41CD"/>
    <w:rsid w:val="007D644A"/>
    <w:rsid w:val="007D7134"/>
    <w:rsid w:val="007D7B67"/>
    <w:rsid w:val="00800C1D"/>
    <w:rsid w:val="008130DA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642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1769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449FDD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4</cp:revision>
  <cp:lastPrinted>2003-10-05T22:49:00Z</cp:lastPrinted>
  <dcterms:created xsi:type="dcterms:W3CDTF">2017-10-09T22:05:00Z</dcterms:created>
  <dcterms:modified xsi:type="dcterms:W3CDTF">2017-10-09T22:10:00Z</dcterms:modified>
</cp:coreProperties>
</file>