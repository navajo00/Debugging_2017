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6A03E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rolling of the dices for each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6A03E1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T001: Dices should display different symbols at each game roll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6A03E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>the simulation of the rolling of the dices for each game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E60C2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30D8C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D30D8C" w:rsidRDefault="00D30D8C" w:rsidP="00374830">
      <w:pPr>
        <w:pStyle w:val="bp"/>
        <w:spacing w:before="0" w:after="0"/>
      </w:pPr>
    </w:p>
    <w:p w:rsidR="00D30D8C" w:rsidRDefault="00D30D8C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38956589" wp14:editId="388F8F93">
            <wp:extent cx="1505879" cy="4005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492" cy="40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A4" w:rsidRPr="00F838A4">
        <w:rPr>
          <w:noProof/>
          <w:lang w:val="en-AU" w:eastAsia="en-AU"/>
        </w:rPr>
        <w:t xml:space="preserve"> </w:t>
      </w:r>
      <w:r w:rsidR="00F838A4">
        <w:rPr>
          <w:noProof/>
          <w:lang w:val="en-AU" w:eastAsia="en-AU"/>
        </w:rPr>
        <w:drawing>
          <wp:inline distT="0" distB="0" distL="0" distR="0" wp14:anchorId="47C3A12A" wp14:editId="624DF860">
            <wp:extent cx="1837343" cy="39407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9096" cy="39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A4">
        <w:rPr>
          <w:noProof/>
          <w:lang w:val="en-AU" w:eastAsia="en-AU"/>
        </w:rPr>
        <w:t xml:space="preserve">The dices’ symbols are repeted on each turn. </w:t>
      </w:r>
    </w:p>
    <w:p w:rsidR="008130DA" w:rsidRDefault="008130DA" w:rsidP="00374830">
      <w:pPr>
        <w:pStyle w:val="bp"/>
        <w:spacing w:before="0" w:after="0"/>
        <w:rPr>
          <w:noProof/>
          <w:lang w:val="en-AU" w:eastAsia="en-AU"/>
        </w:rPr>
      </w:pPr>
      <w:bookmarkStart w:id="0" w:name="_GoBack"/>
      <w:bookmarkEnd w:id="0"/>
    </w:p>
    <w:sectPr w:rsidR="008130D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F14" w:rsidRDefault="005C5F14">
      <w:r>
        <w:separator/>
      </w:r>
    </w:p>
  </w:endnote>
  <w:endnote w:type="continuationSeparator" w:id="0">
    <w:p w:rsidR="005C5F14" w:rsidRDefault="005C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64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6064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F14" w:rsidRDefault="005C5F14">
      <w:r>
        <w:separator/>
      </w:r>
    </w:p>
  </w:footnote>
  <w:footnote w:type="continuationSeparator" w:id="0">
    <w:p w:rsidR="005C5F14" w:rsidRDefault="005C5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5CE7"/>
    <w:rsid w:val="00683635"/>
    <w:rsid w:val="006A03E1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E749D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7</cp:revision>
  <cp:lastPrinted>2003-10-05T22:49:00Z</cp:lastPrinted>
  <dcterms:created xsi:type="dcterms:W3CDTF">2015-07-22T01:48:00Z</dcterms:created>
  <dcterms:modified xsi:type="dcterms:W3CDTF">2017-10-09T16:24:00Z</dcterms:modified>
</cp:coreProperties>
</file>