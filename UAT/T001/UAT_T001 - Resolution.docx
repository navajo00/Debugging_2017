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B067EA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 Each turn should pick one of the six symbols (</w:t>
            </w:r>
            <w:r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48024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B067E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067EA" w:rsidRDefault="00B067EA" w:rsidP="00B71A35">
            <w:pPr>
              <w:pStyle w:val="proc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067EA" w:rsidRDefault="00B067E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B067EA" w:rsidRDefault="00B067EA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B067EA" w:rsidRPr="00480245" w:rsidRDefault="00B067EA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B067EA" w:rsidRDefault="00B067EA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480245" w:rsidRDefault="00480245" w:rsidP="00374830">
      <w:pPr>
        <w:pStyle w:val="bp"/>
        <w:spacing w:before="0" w:after="0"/>
      </w:pPr>
    </w:p>
    <w:p w:rsidR="00480245" w:rsidRDefault="00480245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022FCFDD" wp14:editId="598A0558">
            <wp:extent cx="2533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284A6564" wp14:editId="492081C6">
            <wp:extent cx="2257425" cy="3314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C" w:rsidRDefault="00D30D8C" w:rsidP="00374830">
      <w:pPr>
        <w:pStyle w:val="bp"/>
        <w:spacing w:before="0" w:after="0"/>
      </w:pPr>
    </w:p>
    <w:p w:rsidR="00D30D8C" w:rsidRDefault="00F838A4" w:rsidP="00374830">
      <w:pPr>
        <w:pStyle w:val="bp"/>
        <w:spacing w:before="0" w:after="0"/>
        <w:rPr>
          <w:noProof/>
          <w:lang w:val="en-AU" w:eastAsia="en-AU"/>
        </w:rPr>
      </w:pPr>
      <w:r w:rsidRPr="00F838A4">
        <w:rPr>
          <w:noProof/>
          <w:lang w:val="en-AU" w:eastAsia="en-AU"/>
        </w:rPr>
        <w:t xml:space="preserve"> </w:t>
      </w:r>
      <w:r>
        <w:rPr>
          <w:noProof/>
          <w:lang w:val="en-AU" w:eastAsia="en-AU"/>
        </w:rPr>
        <w:t xml:space="preserve">The dices’ symbols are </w:t>
      </w:r>
      <w:r w:rsidR="00480245">
        <w:rPr>
          <w:noProof/>
          <w:lang w:val="en-AU" w:eastAsia="en-AU"/>
        </w:rPr>
        <w:t xml:space="preserve">not </w:t>
      </w:r>
      <w:r>
        <w:rPr>
          <w:noProof/>
          <w:lang w:val="en-AU" w:eastAsia="en-AU"/>
        </w:rPr>
        <w:t xml:space="preserve">repeted on each turn. </w:t>
      </w:r>
    </w:p>
    <w:p w:rsidR="008130DA" w:rsidRDefault="008130DA" w:rsidP="00374830">
      <w:pPr>
        <w:pStyle w:val="bp"/>
        <w:spacing w:before="0" w:after="0"/>
        <w:rPr>
          <w:noProof/>
          <w:lang w:val="en-AU" w:eastAsia="en-AU"/>
        </w:rPr>
      </w:pPr>
    </w:p>
    <w:sectPr w:rsidR="008130D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E14" w:rsidRDefault="00105E14">
      <w:r>
        <w:separator/>
      </w:r>
    </w:p>
  </w:endnote>
  <w:endnote w:type="continuationSeparator" w:id="0">
    <w:p w:rsidR="00105E14" w:rsidRDefault="0010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748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748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E14" w:rsidRDefault="00105E14">
      <w:r>
        <w:separator/>
      </w:r>
    </w:p>
  </w:footnote>
  <w:footnote w:type="continuationSeparator" w:id="0">
    <w:p w:rsidR="00105E14" w:rsidRDefault="0010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05E14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706F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067EA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7480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9</cp:revision>
  <cp:lastPrinted>2003-10-05T22:49:00Z</cp:lastPrinted>
  <dcterms:created xsi:type="dcterms:W3CDTF">2015-07-22T01:48:00Z</dcterms:created>
  <dcterms:modified xsi:type="dcterms:W3CDTF">2017-10-10T03:07:00Z</dcterms:modified>
</cp:coreProperties>
</file>