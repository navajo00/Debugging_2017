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8C6FC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8C6FC3">
              <w:rPr>
                <w:color w:val="0000FF"/>
                <w:sz w:val="24"/>
                <w:szCs w:val="24"/>
              </w:rPr>
              <w:t>the betting limit of a Crown and Anchor game.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8C6FC3" w:rsidP="00B505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8C6FC3">
              <w:rPr>
                <w:color w:val="0000FF"/>
                <w:sz w:val="24"/>
                <w:szCs w:val="24"/>
              </w:rPr>
              <w:t>T003: Betting limit is reached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8C6FC3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8C6FC3">
              <w:rPr>
                <w:color w:val="0000FF"/>
                <w:sz w:val="24"/>
                <w:szCs w:val="24"/>
              </w:rPr>
              <w:t>Each table should set a maximum and a minimum wage. Test the minimum limit for each game.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7D7B67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program </w:t>
            </w:r>
            <w:r w:rsidR="00B5059B">
              <w:rPr>
                <w:color w:val="0000FF"/>
                <w:sz w:val="24"/>
                <w:szCs w:val="24"/>
              </w:rPr>
              <w:t>with the pre-entered player’s details.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8C6FC3" w:rsidP="008C6FC3">
            <w:pPr>
              <w:pStyle w:val="bp"/>
              <w:rPr>
                <w:color w:val="0000FF"/>
                <w:sz w:val="24"/>
                <w:szCs w:val="24"/>
              </w:rPr>
            </w:pPr>
            <w:r w:rsidRPr="008C6FC3">
              <w:rPr>
                <w:color w:val="0000FF"/>
                <w:sz w:val="24"/>
                <w:szCs w:val="24"/>
              </w:rPr>
              <w:t>The player keep playing until the minimum limit is reached.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263D8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The condition inside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balanceExceedsLimitBy</w:t>
            </w:r>
            <w:proofErr w:type="spellEnd"/>
            <w:r>
              <w:rPr>
                <w:b/>
                <w:bCs/>
                <w:color w:val="FF0000"/>
                <w:sz w:val="24"/>
              </w:rPr>
              <w:t xml:space="preserve"> was not an inclusive. After change the condition to be inclusive, the game finish when the balance reach the minimum balance.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Pr="00854E58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E60C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Look for a game </w:t>
            </w:r>
            <w:r w:rsidR="00AF6443">
              <w:rPr>
                <w:sz w:val="24"/>
              </w:rPr>
              <w:t>If player wins with 1 match, balance should increase by 1x game’s bet.</w:t>
            </w:r>
          </w:p>
        </w:tc>
        <w:tc>
          <w:tcPr>
            <w:tcW w:w="5596" w:type="dxa"/>
          </w:tcPr>
          <w:p w:rsidR="00DF1585" w:rsidRDefault="00AF6443" w:rsidP="008C6FC3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player’</w:t>
            </w:r>
            <w:r w:rsidR="00BE60C2">
              <w:rPr>
                <w:sz w:val="24"/>
              </w:rPr>
              <w:t xml:space="preserve">s </w:t>
            </w:r>
            <w:r w:rsidR="008C6FC3">
              <w:rPr>
                <w:sz w:val="24"/>
              </w:rPr>
              <w:t>keep playing until the limit is reached.</w:t>
            </w:r>
          </w:p>
        </w:tc>
        <w:tc>
          <w:tcPr>
            <w:tcW w:w="714" w:type="dxa"/>
          </w:tcPr>
          <w:p w:rsidR="00DF1585" w:rsidRDefault="00263D84" w:rsidP="0093488F">
            <w:pPr>
              <w:pStyle w:val="RowHeadings"/>
              <w:spacing w:before="80" w:after="80"/>
              <w:jc w:val="center"/>
            </w:pPr>
            <w:r w:rsidRPr="00263D84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8C6FC3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8C6FC3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C6FC3" w:rsidRPr="00572CE5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8C6FC3" w:rsidRPr="00572CE5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</w:tr>
      <w:tr w:rsidR="008C6FC3" w:rsidTr="008C6FC3">
        <w:tc>
          <w:tcPr>
            <w:tcW w:w="2409" w:type="dxa"/>
            <w:shd w:val="clear" w:color="auto" w:fill="E0E0E0"/>
          </w:tcPr>
          <w:p w:rsidR="008C6FC3" w:rsidRPr="00572CE5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17" w:type="dxa"/>
            <w:shd w:val="clear" w:color="auto" w:fill="auto"/>
          </w:tcPr>
          <w:p w:rsidR="008C6FC3" w:rsidRPr="00572CE5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</w:tr>
      <w:tr w:rsidR="008C6FC3" w:rsidTr="008C6FC3">
        <w:tc>
          <w:tcPr>
            <w:tcW w:w="2409" w:type="dxa"/>
            <w:shd w:val="clear" w:color="auto" w:fill="E0E0E0"/>
          </w:tcPr>
          <w:p w:rsidR="008C6FC3" w:rsidRPr="00572CE5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17" w:type="dxa"/>
            <w:shd w:val="clear" w:color="auto" w:fill="auto"/>
          </w:tcPr>
          <w:p w:rsidR="008C6FC3" w:rsidRPr="00572CE5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</w:tr>
      <w:tr w:rsidR="008C6FC3" w:rsidTr="008C6FC3">
        <w:tc>
          <w:tcPr>
            <w:tcW w:w="2409" w:type="dxa"/>
            <w:shd w:val="clear" w:color="auto" w:fill="E0E0E0"/>
          </w:tcPr>
          <w:p w:rsidR="008C6FC3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17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8C6FC3" w:rsidRDefault="008C6FC3" w:rsidP="00780A9A">
      <w:pPr>
        <w:pStyle w:val="bp"/>
        <w:spacing w:before="0" w:after="0"/>
      </w:pPr>
      <w:r>
        <w:t xml:space="preserve">The game finish when the limit is reached. </w:t>
      </w:r>
    </w:p>
    <w:p w:rsidR="0004651B" w:rsidRDefault="0004651B" w:rsidP="00374830">
      <w:pPr>
        <w:pStyle w:val="bp"/>
        <w:spacing w:before="0" w:after="0"/>
      </w:pPr>
    </w:p>
    <w:p w:rsidR="008C6FC3" w:rsidRDefault="00263D84" w:rsidP="00374830">
      <w:pPr>
        <w:pStyle w:val="bp"/>
        <w:spacing w:before="0" w:after="0"/>
      </w:pPr>
      <w:r>
        <w:rPr>
          <w:noProof/>
          <w:lang w:eastAsia="en-AU"/>
        </w:rPr>
        <w:drawing>
          <wp:inline distT="0" distB="0" distL="0" distR="0" wp14:anchorId="5E785D45" wp14:editId="4A9F0359">
            <wp:extent cx="3181350" cy="2428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drawing>
          <wp:inline distT="0" distB="0" distL="0" distR="0" wp14:anchorId="36D4AD99" wp14:editId="0416CBA5">
            <wp:extent cx="38195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FC3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1E7" w:rsidRDefault="008E01E7">
      <w:r>
        <w:separator/>
      </w:r>
    </w:p>
  </w:endnote>
  <w:endnote w:type="continuationSeparator" w:id="0">
    <w:p w:rsidR="008E01E7" w:rsidRDefault="008E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3D8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63D8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1E7" w:rsidRDefault="008E01E7">
      <w:r>
        <w:separator/>
      </w:r>
    </w:p>
  </w:footnote>
  <w:footnote w:type="continuationSeparator" w:id="0">
    <w:p w:rsidR="008E01E7" w:rsidRDefault="008E0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3D84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D7B67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6FC3"/>
    <w:rsid w:val="008D2261"/>
    <w:rsid w:val="008E01E7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33C5"/>
    <w:rsid w:val="00F45076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F7A03E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4</cp:revision>
  <cp:lastPrinted>2003-10-05T22:49:00Z</cp:lastPrinted>
  <dcterms:created xsi:type="dcterms:W3CDTF">2015-07-22T01:48:00Z</dcterms:created>
  <dcterms:modified xsi:type="dcterms:W3CDTF">2017-10-12T11:46:00Z</dcterms:modified>
</cp:coreProperties>
</file>