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8C6FC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8C6FC3">
              <w:rPr>
                <w:color w:val="0000FF"/>
                <w:sz w:val="24"/>
                <w:szCs w:val="24"/>
              </w:rPr>
              <w:t>the betting limit of a Crown and Anchor game.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C6FC3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T003: Betting limit is reached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C6FC3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Each table should set a maximum and a minimum wage. Test the minimum limit for each game.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C6FC3" w:rsidP="008C6FC3">
            <w:pPr>
              <w:pStyle w:val="bp"/>
              <w:rPr>
                <w:color w:val="0000FF"/>
                <w:sz w:val="24"/>
                <w:szCs w:val="24"/>
              </w:rPr>
            </w:pPr>
            <w:r w:rsidRPr="008C6FC3">
              <w:rPr>
                <w:color w:val="0000FF"/>
                <w:sz w:val="24"/>
                <w:szCs w:val="24"/>
              </w:rPr>
              <w:t>The player keep playing until the minimum limit is reached.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8C6FC3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 xml:space="preserve">s </w:t>
            </w:r>
            <w:r w:rsidR="008C6FC3">
              <w:rPr>
                <w:sz w:val="24"/>
              </w:rPr>
              <w:t>keep playing until the limit is reached.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8C6FC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8C6FC3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8C6FC3" w:rsidRPr="00572CE5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  <w:tr w:rsidR="008C6FC3" w:rsidTr="008C6FC3">
        <w:tc>
          <w:tcPr>
            <w:tcW w:w="2409" w:type="dxa"/>
            <w:shd w:val="clear" w:color="auto" w:fill="E0E0E0"/>
          </w:tcPr>
          <w:p w:rsidR="008C6FC3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8C6FC3" w:rsidRDefault="008C6FC3" w:rsidP="008C6FC3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8C6FC3" w:rsidRDefault="008C6FC3" w:rsidP="00780A9A">
      <w:pPr>
        <w:pStyle w:val="bp"/>
        <w:spacing w:before="0" w:after="0"/>
      </w:pPr>
      <w:r>
        <w:t>The game finish when the limit is reached. However, all game always finish before spend all the balance.</w:t>
      </w:r>
      <w:bookmarkStart w:id="0" w:name="_GoBack"/>
      <w:bookmarkEnd w:id="0"/>
    </w:p>
    <w:p w:rsidR="0004651B" w:rsidRDefault="008C6FC3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05260430" wp14:editId="2E91E0FC">
            <wp:extent cx="33147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3" w:rsidRDefault="008C6FC3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5734150F" wp14:editId="2264113A">
            <wp:extent cx="30003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C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C5" w:rsidRDefault="00F433C5">
      <w:r>
        <w:separator/>
      </w:r>
    </w:p>
  </w:endnote>
  <w:endnote w:type="continuationSeparator" w:id="0">
    <w:p w:rsidR="00F433C5" w:rsidRDefault="00F4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FC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6FC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C5" w:rsidRDefault="00F433C5">
      <w:r>
        <w:separator/>
      </w:r>
    </w:p>
  </w:footnote>
  <w:footnote w:type="continuationSeparator" w:id="0">
    <w:p w:rsidR="00F433C5" w:rsidRDefault="00F4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6FC3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33C5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4A0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3</cp:revision>
  <cp:lastPrinted>2003-10-05T22:49:00Z</cp:lastPrinted>
  <dcterms:created xsi:type="dcterms:W3CDTF">2015-07-22T01:48:00Z</dcterms:created>
  <dcterms:modified xsi:type="dcterms:W3CDTF">2017-10-12T10:43:00Z</dcterms:modified>
</cp:coreProperties>
</file>